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09B1" w14:textId="77777777" w:rsidR="00622A26" w:rsidRDefault="00011553" w:rsidP="0029489F">
      <w:pPr>
        <w:rPr>
          <w:szCs w:val="20"/>
        </w:rPr>
      </w:pPr>
      <w:r w:rsidRPr="00622A2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2F7B5D9B" wp14:editId="2AC2C10D">
                <wp:simplePos x="0" y="0"/>
                <wp:positionH relativeFrom="margin">
                  <wp:align>right</wp:align>
                </wp:positionH>
                <wp:positionV relativeFrom="page">
                  <wp:posOffset>1440180</wp:posOffset>
                </wp:positionV>
                <wp:extent cx="6069600" cy="763905"/>
                <wp:effectExtent l="0" t="0" r="26670" b="177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9600" cy="76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A02C8" w14:textId="77777777" w:rsidR="00DD46F1" w:rsidRPr="005019F0" w:rsidRDefault="00DD46F1" w:rsidP="0029489F">
                            <w:pPr>
                              <w:pStyle w:val="referentie2"/>
                            </w:pPr>
                            <w:r w:rsidRPr="005019F0">
                              <w:t>Onderwijsgroep Professionele Opleidingen</w:t>
                            </w:r>
                          </w:p>
                          <w:p w14:paraId="563980BB" w14:textId="1925E2D6" w:rsidR="00DD46F1" w:rsidRPr="005019F0" w:rsidRDefault="00E443D1" w:rsidP="0029489F">
                            <w:pPr>
                              <w:pStyle w:val="referentie2"/>
                            </w:pPr>
                            <w:r>
                              <w:t>B</w:t>
                            </w:r>
                            <w:r w:rsidR="00DD46F1" w:rsidRPr="005019F0">
                              <w:t>edrijfskunde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7B5D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7pt;margin-top:113.4pt;width:477.9pt;height:60.15pt;z-index:251655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" strokecolor="white">
                <v:textbox style="mso-fit-shape-to-text:t">
                  <w:txbxContent>
                    <w:p w14:paraId="35AA02C8" w14:textId="77777777" w:rsidR="00DD46F1" w:rsidRPr="005019F0" w:rsidRDefault="00DD46F1" w:rsidP="0029489F">
                      <w:pPr>
                        <w:pStyle w:val="referentie2"/>
                      </w:pPr>
                      <w:r w:rsidRPr="005019F0">
                        <w:t>Onderwijsgroep Professionele Opleidingen</w:t>
                      </w:r>
                    </w:p>
                    <w:p w14:paraId="563980BB" w14:textId="1925E2D6" w:rsidR="00DD46F1" w:rsidRPr="005019F0" w:rsidRDefault="00E443D1" w:rsidP="0029489F">
                      <w:pPr>
                        <w:pStyle w:val="referentie2"/>
                      </w:pPr>
                      <w:r>
                        <w:t>B</w:t>
                      </w:r>
                      <w:r w:rsidR="00DD46F1" w:rsidRPr="005019F0">
                        <w:t>edrijfskunde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tbl>
      <w:tblPr>
        <w:tblpPr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8221"/>
      </w:tblGrid>
      <w:tr w:rsidR="004832C4" w:rsidRPr="00DD46F1" w14:paraId="324FAEC1" w14:textId="77777777" w:rsidTr="004A0F6B">
        <w:tc>
          <w:tcPr>
            <w:tcW w:w="8437" w:type="dxa"/>
          </w:tcPr>
          <w:p w14:paraId="770C6A1C" w14:textId="77777777" w:rsidR="004832C4" w:rsidRPr="00DD46F1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DD46F1" w14:paraId="53930673" w14:textId="77777777" w:rsidTr="004A0F6B">
        <w:tc>
          <w:tcPr>
            <w:tcW w:w="8437" w:type="dxa"/>
          </w:tcPr>
          <w:p w14:paraId="35F0023F" w14:textId="77777777" w:rsidR="004832C4" w:rsidRPr="00DD46F1" w:rsidRDefault="00BC166F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fldChar w:fldCharType="begin">
                <w:ffData>
                  <w:name w:val="NaamStudent"/>
                  <w:enabled/>
                  <w:calcOnExit w:val="0"/>
                  <w:textInput>
                    <w:default w:val="Voornaam Naam"/>
                  </w:textInput>
                </w:ffData>
              </w:fldChar>
            </w:r>
            <w:bookmarkStart w:id="0" w:name="NaamStuden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Voornaam Naam</w:t>
            </w:r>
            <w:r>
              <w:fldChar w:fldCharType="end"/>
            </w:r>
            <w:bookmarkEnd w:id="0"/>
          </w:p>
        </w:tc>
      </w:tr>
      <w:tr w:rsidR="004832C4" w:rsidRPr="004F4640" w14:paraId="3CE6D7E6" w14:textId="77777777" w:rsidTr="004A0F6B">
        <w:tc>
          <w:tcPr>
            <w:tcW w:w="8437" w:type="dxa"/>
          </w:tcPr>
          <w:p w14:paraId="4A6B4244" w14:textId="4D926324" w:rsidR="004832C4" w:rsidRPr="004F4640" w:rsidRDefault="00E443D1" w:rsidP="0029489F">
            <w:pPr>
              <w:pStyle w:val="kadertitelblad"/>
              <w:framePr w:wrap="auto" w:hAnchor="text" w:xAlign="left" w:yAlign="inline"/>
              <w:suppressOverlap w:val="0"/>
            </w:pPr>
            <w:sdt>
              <w:sdtPr>
                <w:rPr>
                  <w:rStyle w:val="Style4"/>
                </w:rPr>
                <w:alias w:val="Hoeveelste"/>
                <w:tag w:val="Hoeveelste"/>
                <w:id w:val="-153694285"/>
                <w:placeholder>
                  <w:docPart w:val="C2F9C61988874C0A881109D8981B3255"/>
                </w:placeholder>
                <w:showingPlcHdr/>
                <w:dropDownList>
                  <w:listItem w:value="Choose an item."/>
                  <w:listItem w:displayText="Eerste" w:value="Eerste"/>
                  <w:listItem w:displayText="Tweede" w:value="Tweede"/>
                  <w:listItem w:displayText="Derde" w:value="Derde"/>
                </w:dropDownList>
              </w:sdtPr>
              <w:sdtEndPr>
                <w:rPr>
                  <w:rStyle w:val="DefaultParagraphFont"/>
                  <w:rFonts w:asciiTheme="minorHAnsi" w:hAnsiTheme="minorHAnsi"/>
                </w:rPr>
              </w:sdtEndPr>
              <w:sdtContent>
                <w:r w:rsidR="00601785" w:rsidRPr="004F4640">
                  <w:rPr>
                    <w:rStyle w:val="PlaceholderText"/>
                  </w:rPr>
                  <w:t>Fase?</w:t>
                </w:r>
              </w:sdtContent>
            </w:sdt>
            <w:r w:rsidR="004A0F6B" w:rsidRPr="004F4640">
              <w:t xml:space="preserve"> </w:t>
            </w:r>
            <w:sdt>
              <w:sdtPr>
                <w:id w:val="257037373"/>
                <w:placeholder>
                  <w:docPart w:val="FB7684C6FADB4F54A0AB67C13A6AE99A"/>
                </w:placeholder>
                <w:showingPlcHdr/>
                <w:dropDownList>
                  <w:listItem w:value="Choose an item."/>
                  <w:listItem w:displayText="Bachelor" w:value="Bachelor"/>
                  <w:listItem w:displayText="Graduaat" w:value="Graduaat"/>
                </w:dropDownList>
              </w:sdtPr>
              <w:sdtEndPr/>
              <w:sdtContent>
                <w:r w:rsidR="0029489F">
                  <w:rPr>
                    <w:rStyle w:val="PlaceholderText"/>
                  </w:rPr>
                  <w:t>Bachelor/Graduaat?</w:t>
                </w:r>
              </w:sdtContent>
            </w:sdt>
            <w:r w:rsidR="004832C4" w:rsidRPr="004F4640">
              <w:t xml:space="preserve"> </w:t>
            </w:r>
            <w:sdt>
              <w:sdtPr>
                <w:rPr>
                  <w:rStyle w:val="Style4"/>
                </w:rPr>
                <w:alias w:val="Opleiding"/>
                <w:tag w:val="Opleiding"/>
                <w:id w:val="-1337450494"/>
                <w:placeholder>
                  <w:docPart w:val="019E59B7A4FC4810A78A6191A87C2DE7"/>
                </w:placeholder>
                <w:showingPlcHdr/>
                <w:dropDownList>
                  <w:listItem w:value="Choose an item."/>
                  <w:listItem w:displayText="Organisatie en Management" w:value="Organisatie en Management"/>
                  <w:listItem w:displayText="Bedrijfsmanagement" w:value="Bedrijfsmanagement"/>
                  <w:listItem w:displayText="Toegepaste Informatica" w:value="Toegepaste Informatica"/>
                  <w:listItem w:displayText="Marketing- &amp; Communicatiesupport" w:value="Marketing- &amp; Communicatiesupport"/>
                  <w:listItem w:displayText="Programmeren" w:value="Programmeren"/>
                  <w:listItem w:displayText="Systeem- en netwerkbeheer" w:value="Systeem- en netwerkbeheer"/>
                  <w:listItem w:displayText="Accounting Administration" w:value="Accounting Administration"/>
                  <w:listItem w:displayText="Bedrijfsmanagement HAO" w:value="Bedrijfsmanagement HAO"/>
                  <w:listItem w:displayText="Organisatie en Management HAO" w:value="Organisatie en Management HAO"/>
                </w:dropDownList>
              </w:sdtPr>
              <w:sdtEndPr>
                <w:rPr>
                  <w:rStyle w:val="DefaultParagraphFont"/>
                  <w:rFonts w:asciiTheme="minorHAnsi" w:hAnsiTheme="minorHAnsi"/>
                </w:rPr>
              </w:sdtEndPr>
              <w:sdtContent>
                <w:r w:rsidR="00601785" w:rsidRPr="004F4640">
                  <w:rPr>
                    <w:rStyle w:val="PlaceholderText"/>
                  </w:rPr>
                  <w:t>Opleiding?</w:t>
                </w:r>
              </w:sdtContent>
            </w:sdt>
          </w:p>
          <w:sdt>
            <w:sdtPr>
              <w:rPr>
                <w:rStyle w:val="Style4"/>
              </w:rPr>
              <w:alias w:val="Afstudeerrichting"/>
              <w:tag w:val="Afstudeerrichting"/>
              <w:id w:val="1517964606"/>
              <w:placeholder>
                <w:docPart w:val="6AAB3F45A9B84E48AB310951D31D7585"/>
              </w:placeholder>
              <w:showingPlcHdr/>
              <w:dropDownList>
                <w:listItem w:value="Choose an item."/>
                <w:listItem w:displayText="Business &amp; languages" w:value="Business &amp; languages"/>
                <w:listItem w:displayText="Accountancy-Fiscaliteit" w:value="Accountancy-Fiscaliteit"/>
                <w:listItem w:displayText="Financie- en Verzekeringswezen" w:value="Financie- en Verzekeringswezen"/>
                <w:listItem w:displayText="Marketing" w:value="Marketing"/>
                <w:listItem w:displayText="Supply Chain Management" w:value="Supply Chain Management"/>
                <w:listItem w:displayText="Health Care Management" w:value="Health Care Management"/>
                <w:listItem w:displayText="Communicatiesupport" w:value="Communicatiesupport"/>
                <w:listItem w:displayText="Marketingsupport" w:value="Marketingsupport"/>
              </w:dropDownList>
            </w:sdtPr>
            <w:sdtEndPr>
              <w:rPr>
                <w:rStyle w:val="DefaultParagraphFont"/>
                <w:rFonts w:asciiTheme="minorHAnsi" w:hAnsiTheme="minorHAnsi"/>
              </w:rPr>
            </w:sdtEndPr>
            <w:sdtContent>
              <w:p w14:paraId="0FDA1867" w14:textId="3ADDB68B" w:rsidR="004832C4" w:rsidRPr="004F4640" w:rsidRDefault="0029489F" w:rsidP="0029489F">
                <w:pPr>
                  <w:pStyle w:val="kadertitelblad"/>
                  <w:framePr w:wrap="auto" w:hAnchor="text" w:xAlign="left" w:yAlign="inline"/>
                  <w:suppressOverlap w:val="0"/>
                  <w:rPr>
                    <w:b/>
                  </w:rPr>
                </w:pPr>
                <w:r w:rsidRPr="004F4640">
                  <w:rPr>
                    <w:rStyle w:val="PlaceholderText"/>
                    <w:vanish/>
                  </w:rPr>
                  <w:t>A</w:t>
                </w:r>
                <w:r w:rsidR="004F4640" w:rsidRPr="004F4640">
                  <w:rPr>
                    <w:rStyle w:val="PlaceholderText"/>
                    <w:vanish/>
                  </w:rPr>
                  <w:t>fst</w:t>
                </w:r>
                <w:r>
                  <w:rPr>
                    <w:rStyle w:val="PlaceholderText"/>
                    <w:vanish/>
                  </w:rPr>
                  <w:t>ud</w:t>
                </w:r>
                <w:r w:rsidR="004F4640" w:rsidRPr="004F4640">
                  <w:rPr>
                    <w:rStyle w:val="PlaceholderText"/>
                    <w:vanish/>
                  </w:rPr>
                  <w:t>eerrichting</w:t>
                </w:r>
                <w:r>
                  <w:rPr>
                    <w:rStyle w:val="PlaceholderText"/>
                    <w:vanish/>
                  </w:rPr>
                  <w:t>?</w:t>
                </w:r>
              </w:p>
            </w:sdtContent>
          </w:sdt>
        </w:tc>
      </w:tr>
      <w:tr w:rsidR="004832C4" w:rsidRPr="004F4640" w14:paraId="258BF00D" w14:textId="77777777" w:rsidTr="004A0F6B">
        <w:tc>
          <w:tcPr>
            <w:tcW w:w="8437" w:type="dxa"/>
          </w:tcPr>
          <w:p w14:paraId="7EF55A08" w14:textId="77777777" w:rsidR="004832C4" w:rsidRPr="004F4640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4F4640" w14:paraId="78E05FC3" w14:textId="77777777" w:rsidTr="004A0F6B">
        <w:tc>
          <w:tcPr>
            <w:tcW w:w="8437" w:type="dxa"/>
          </w:tcPr>
          <w:p w14:paraId="0484E20B" w14:textId="77777777" w:rsidR="004832C4" w:rsidRPr="004F4640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4A0F6B" w14:paraId="021D7F83" w14:textId="77777777" w:rsidTr="004A0F6B">
        <w:tc>
          <w:tcPr>
            <w:tcW w:w="8437" w:type="dxa"/>
          </w:tcPr>
          <w:p w14:paraId="52C6BCA4" w14:textId="77777777" w:rsidR="004832C4" w:rsidRPr="002B3BCA" w:rsidRDefault="002B3BCA" w:rsidP="0029489F">
            <w:pPr>
              <w:pStyle w:val="kadertitelblad"/>
              <w:framePr w:wrap="auto" w:hAnchor="text" w:xAlign="left" w:yAlign="inline"/>
              <w:suppressOverlap w:val="0"/>
            </w:pPr>
            <w:r w:rsidRPr="002B3BCA">
              <w:fldChar w:fldCharType="begin">
                <w:ffData>
                  <w:name w:val="OPO"/>
                  <w:enabled/>
                  <w:calcOnExit w:val="0"/>
                  <w:textInput>
                    <w:default w:val="Opleidingsonderdeel"/>
                    <w:format w:val="First capital"/>
                  </w:textInput>
                </w:ffData>
              </w:fldChar>
            </w:r>
            <w:bookmarkStart w:id="1" w:name="OPO"/>
            <w:r w:rsidRPr="002B3BCA">
              <w:instrText xml:space="preserve"> FORMTEXT </w:instrText>
            </w:r>
            <w:r w:rsidRPr="002B3BCA">
              <w:fldChar w:fldCharType="separate"/>
            </w:r>
            <w:r w:rsidRPr="002B3BCA">
              <w:rPr>
                <w:noProof/>
              </w:rPr>
              <w:t>Opleidingsonderdeel</w:t>
            </w:r>
            <w:r w:rsidRPr="002B3BCA">
              <w:fldChar w:fldCharType="end"/>
            </w:r>
            <w:bookmarkEnd w:id="1"/>
            <w:r w:rsidR="004832C4" w:rsidRPr="002B3BCA">
              <w:t xml:space="preserve"> </w:t>
            </w:r>
          </w:p>
          <w:p w14:paraId="2D3FC2B6" w14:textId="77777777" w:rsidR="004832C4" w:rsidRPr="004832C4" w:rsidRDefault="002B3BCA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fldChar w:fldCharType="begin">
                <w:ffData>
                  <w:name w:val="Docent"/>
                  <w:enabled/>
                  <w:calcOnExit w:val="0"/>
                  <w:textInput>
                    <w:default w:val="Voornaam Naam Docent"/>
                  </w:textInput>
                </w:ffData>
              </w:fldChar>
            </w:r>
            <w:bookmarkStart w:id="2" w:name="Docen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Voornaam Naam Docent</w:t>
            </w:r>
            <w:r>
              <w:fldChar w:fldCharType="end"/>
            </w:r>
            <w:bookmarkEnd w:id="2"/>
            <w:r w:rsidR="004832C4" w:rsidRPr="004832C4">
              <w:t xml:space="preserve"> </w:t>
            </w:r>
          </w:p>
        </w:tc>
      </w:tr>
      <w:tr w:rsidR="004832C4" w:rsidRPr="004A0F6B" w14:paraId="716F4BD5" w14:textId="77777777" w:rsidTr="004A0F6B">
        <w:tc>
          <w:tcPr>
            <w:tcW w:w="8437" w:type="dxa"/>
            <w:tcBorders>
              <w:bottom w:val="single" w:sz="4" w:space="0" w:color="auto"/>
            </w:tcBorders>
          </w:tcPr>
          <w:p w14:paraId="40B16B54" w14:textId="77777777" w:rsidR="004832C4" w:rsidRPr="001D6E99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5D42E4" w:rsidRPr="005C5B6F" w14:paraId="543A11E8" w14:textId="77777777" w:rsidTr="004A0F6B">
        <w:tc>
          <w:tcPr>
            <w:tcW w:w="8437" w:type="dxa"/>
            <w:tcBorders>
              <w:top w:val="single" w:sz="4" w:space="0" w:color="auto"/>
            </w:tcBorders>
          </w:tcPr>
          <w:p w14:paraId="55BD24D0" w14:textId="5DEE4792" w:rsidR="005D42E4" w:rsidRPr="001D6E99" w:rsidRDefault="005D42E4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Academiejaar </w:t>
            </w:r>
            <w:r w:rsidR="00601785">
              <w:fldChar w:fldCharType="begin">
                <w:ffData>
                  <w:name w:val="Jaartallen"/>
                  <w:enabled/>
                  <w:calcOnExit w:val="0"/>
                  <w:textInput>
                    <w:default w:val="2021-2022"/>
                  </w:textInput>
                </w:ffData>
              </w:fldChar>
            </w:r>
            <w:bookmarkStart w:id="3" w:name="Jaartallen"/>
            <w:r w:rsidR="00601785">
              <w:instrText xml:space="preserve"> FORMTEXT </w:instrText>
            </w:r>
            <w:r w:rsidR="00601785">
              <w:fldChar w:fldCharType="separate"/>
            </w:r>
            <w:r w:rsidR="00601785">
              <w:rPr>
                <w:noProof/>
              </w:rPr>
              <w:t>2021-2022</w:t>
            </w:r>
            <w:r w:rsidR="00601785">
              <w:fldChar w:fldCharType="end"/>
            </w:r>
            <w:bookmarkEnd w:id="3"/>
          </w:p>
        </w:tc>
      </w:tr>
    </w:tbl>
    <w:tbl>
      <w:tblPr>
        <w:tblStyle w:val="TableGrid"/>
        <w:tblpPr w:leftFromText="141" w:rightFromText="141" w:vertAnchor="text" w:horzAnchor="margin" w:tblpX="-459" w:tblpY="5388"/>
        <w:tblOverlap w:val="never"/>
        <w:tblW w:w="8665" w:type="dxa"/>
        <w:tblLook w:val="04A0" w:firstRow="1" w:lastRow="0" w:firstColumn="1" w:lastColumn="0" w:noHBand="0" w:noVBand="1"/>
      </w:tblPr>
      <w:tblGrid>
        <w:gridCol w:w="459"/>
        <w:gridCol w:w="8206"/>
      </w:tblGrid>
      <w:tr w:rsidR="004A0F6B" w:rsidRPr="00601785" w14:paraId="3F8B2CAE" w14:textId="77777777" w:rsidTr="004A0F6B">
        <w:sdt>
          <w:sdtPr>
            <w:rPr>
              <w:rStyle w:val="Titel"/>
            </w:rPr>
            <w:alias w:val="Titel"/>
            <w:tag w:val="Titel"/>
            <w:id w:val="1423831304"/>
            <w:placeholder>
              <w:docPart w:val="689791CEDB074574898B52D2D5DD7BA5"/>
            </w:placeholder>
            <w:text/>
          </w:sdtPr>
          <w:sdtEndPr>
            <w:rPr>
              <w:rStyle w:val="DefaultParagraphFont"/>
              <w:b w:val="0"/>
              <w:sz w:val="26"/>
            </w:rPr>
          </w:sdtEndPr>
          <w:sdtContent>
            <w:tc>
              <w:tcPr>
                <w:tcW w:w="866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2CDE306" w14:textId="77777777" w:rsidR="004A0F6B" w:rsidRPr="004A0F6B" w:rsidRDefault="004A0F6B" w:rsidP="0029489F">
                <w:pPr>
                  <w:pStyle w:val="kadertitelblad"/>
                  <w:framePr w:wrap="auto" w:hAnchor="text" w:xAlign="left" w:yAlign="inline"/>
                  <w:suppressOverlap w:val="0"/>
                </w:pPr>
                <w:r w:rsidRPr="004A0F6B">
                  <w:rPr>
                    <w:rStyle w:val="Titel"/>
                  </w:rPr>
                  <w:t xml:space="preserve">[Geef de titel van het werkstuk op] </w:t>
                </w:r>
              </w:p>
            </w:tc>
          </w:sdtContent>
        </w:sdt>
      </w:tr>
      <w:tr w:rsidR="004A0F6B" w:rsidRPr="00601785" w14:paraId="35875BE4" w14:textId="77777777" w:rsidTr="004A0F6B">
        <w:trPr>
          <w:gridBefore w:val="1"/>
          <w:wBefore w:w="459" w:type="dxa"/>
        </w:trPr>
        <w:sdt>
          <w:sdtPr>
            <w:rPr>
              <w:rStyle w:val="Ondertitel"/>
            </w:rPr>
            <w:alias w:val="Ondertitel"/>
            <w:tag w:val="Ondertitel"/>
            <w:id w:val="601386055"/>
            <w:placeholder>
              <w:docPart w:val="689791CEDB074574898B52D2D5DD7BA5"/>
            </w:placeholder>
            <w:text/>
          </w:sdtPr>
          <w:sdtEndPr>
            <w:rPr>
              <w:rStyle w:val="DefaultParagraphFont"/>
              <w:rFonts w:asciiTheme="minorHAnsi" w:hAnsiTheme="minorHAnsi"/>
              <w:i w:val="0"/>
              <w:sz w:val="26"/>
            </w:rPr>
          </w:sdtEndPr>
          <w:sdtContent>
            <w:tc>
              <w:tcPr>
                <w:tcW w:w="820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3DDE56" w14:textId="77777777" w:rsidR="004A0F6B" w:rsidRPr="004A0F6B" w:rsidRDefault="004A0F6B" w:rsidP="001F5879">
                <w:pPr>
                  <w:pStyle w:val="ondertitel0"/>
                  <w:framePr w:hSpace="0" w:wrap="auto" w:vAnchor="margin" w:xAlign="left" w:yAlign="inline"/>
                  <w:suppressOverlap w:val="0"/>
                </w:pPr>
                <w:r w:rsidRPr="004A0F6B">
                  <w:rPr>
                    <w:rStyle w:val="Ondertitel"/>
                  </w:rPr>
                  <w:t>[Geef een eventuele ondertitel op]</w:t>
                </w:r>
              </w:p>
            </w:tc>
          </w:sdtContent>
        </w:sdt>
      </w:tr>
    </w:tbl>
    <w:p w14:paraId="24DCFAB8" w14:textId="77777777" w:rsidR="001D04BF" w:rsidRDefault="001D04BF" w:rsidP="0029489F">
      <w:pPr>
        <w:pStyle w:val="Title"/>
        <w:framePr w:wrap="around"/>
      </w:pPr>
    </w:p>
    <w:p w14:paraId="4C8B23DC" w14:textId="77777777" w:rsidR="001D04BF" w:rsidRPr="001D04BF" w:rsidRDefault="001D04BF" w:rsidP="0029489F"/>
    <w:p w14:paraId="10EB7F8C" w14:textId="77777777" w:rsidR="001D04BF" w:rsidRPr="001D04BF" w:rsidRDefault="001D04BF" w:rsidP="0029489F"/>
    <w:p w14:paraId="3588E26B" w14:textId="77777777" w:rsidR="001D04BF" w:rsidRPr="001D04BF" w:rsidRDefault="001D04BF" w:rsidP="0029489F"/>
    <w:p w14:paraId="5F63046D" w14:textId="77777777" w:rsidR="001D04BF" w:rsidRPr="001D04BF" w:rsidRDefault="001D04BF" w:rsidP="0029489F"/>
    <w:p w14:paraId="74ADB677" w14:textId="77777777" w:rsidR="001D04BF" w:rsidRPr="001D04BF" w:rsidRDefault="001D04BF" w:rsidP="0029489F"/>
    <w:p w14:paraId="473DF083" w14:textId="77777777" w:rsidR="001D04BF" w:rsidRPr="001D04BF" w:rsidRDefault="001D04BF" w:rsidP="0029489F"/>
    <w:p w14:paraId="2E40A00B" w14:textId="77777777" w:rsidR="001D04BF" w:rsidRDefault="001D04BF" w:rsidP="0029489F"/>
    <w:p w14:paraId="3987F86A" w14:textId="0E53D3F9" w:rsidR="004832C4" w:rsidRPr="001D04BF" w:rsidRDefault="001D04BF" w:rsidP="0029489F">
      <w:pPr>
        <w:sectPr w:rsidR="004832C4" w:rsidRPr="001D04BF" w:rsidSect="00745250">
          <w:footerReference w:type="default" r:id="rId11"/>
          <w:headerReference w:type="first" r:id="rId12"/>
          <w:footerReference w:type="first" r:id="rId13"/>
          <w:pgSz w:w="11907" w:h="16840" w:code="9"/>
          <w:pgMar w:top="-726" w:right="1418" w:bottom="1701" w:left="2268" w:header="62" w:footer="709" w:gutter="0"/>
          <w:cols w:space="708"/>
          <w:titlePg/>
          <w:docGrid w:linePitch="360"/>
        </w:sectPr>
      </w:pPr>
      <w:r>
        <w:tab/>
      </w:r>
    </w:p>
    <w:p w14:paraId="3051D313" w14:textId="1BE807AE" w:rsidR="00622A26" w:rsidRDefault="00461EEC" w:rsidP="00461EEC">
      <w:r>
        <w:lastRenderedPageBreak/>
        <w:t xml:space="preserve">meer info over huisstijl: </w:t>
      </w:r>
      <w:hyperlink r:id="rId14" w:history="1">
        <w:r w:rsidRPr="00910D69">
          <w:rPr>
            <w:rStyle w:val="Hyperlink"/>
          </w:rPr>
          <w:t>http://huisstijl2.odisee.be/huisstijlgids</w:t>
        </w:r>
      </w:hyperlink>
    </w:p>
    <w:p w14:paraId="38B5A1C5" w14:textId="77777777" w:rsidR="00461EEC" w:rsidRPr="001F5879" w:rsidRDefault="00461EEC" w:rsidP="00461EEC"/>
    <w:sectPr w:rsidR="00461EEC" w:rsidRPr="001F5879" w:rsidSect="00745250">
      <w:headerReference w:type="first" r:id="rId15"/>
      <w:footerReference w:type="first" r:id="rId16"/>
      <w:pgSz w:w="11907" w:h="16840" w:code="9"/>
      <w:pgMar w:top="1418" w:right="1134" w:bottom="1134" w:left="1701" w:header="567" w:footer="567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39405" w14:textId="77777777" w:rsidR="0097155D" w:rsidRDefault="0097155D" w:rsidP="0029489F">
      <w:r>
        <w:separator/>
      </w:r>
    </w:p>
  </w:endnote>
  <w:endnote w:type="continuationSeparator" w:id="0">
    <w:p w14:paraId="587225E8" w14:textId="77777777" w:rsidR="0097155D" w:rsidRDefault="0097155D" w:rsidP="002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ntax Com">
    <w:altName w:val="Century Gothic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9F3C" w14:textId="6FE5FA68" w:rsidR="00DD46F1" w:rsidRPr="00F84065" w:rsidRDefault="00745250" w:rsidP="0029489F">
    <w:pPr>
      <w:pStyle w:val="Footer"/>
    </w:pPr>
    <w:r>
      <w:tab/>
    </w:r>
    <w:r>
      <w:tab/>
    </w:r>
    <w:r w:rsidR="00DD46F1" w:rsidRPr="00FD73FD">
      <w:fldChar w:fldCharType="begin"/>
    </w:r>
    <w:r w:rsidR="00DD46F1" w:rsidRPr="00FD73FD">
      <w:instrText xml:space="preserve"> PAGE   \* MERGEFORMAT </w:instrText>
    </w:r>
    <w:r w:rsidR="00DD46F1" w:rsidRPr="00FD73FD">
      <w:fldChar w:fldCharType="separate"/>
    </w:r>
    <w:r w:rsidR="00501068">
      <w:rPr>
        <w:noProof/>
      </w:rPr>
      <w:t>2</w:t>
    </w:r>
    <w:r w:rsidR="00DD46F1" w:rsidRPr="00FD73F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EBF92" w14:textId="77777777" w:rsidR="00DD46F1" w:rsidRPr="00727CB8" w:rsidRDefault="00011553" w:rsidP="0029489F">
    <w:pPr>
      <w:pStyle w:val="Footer"/>
      <w:rPr>
        <w:rFonts w:ascii="Syntax Com" w:hAnsi="Syntax Com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46E2F229" wp14:editId="0B70E285">
          <wp:simplePos x="0" y="0"/>
          <wp:positionH relativeFrom="margin">
            <wp:posOffset>4076700</wp:posOffset>
          </wp:positionH>
          <wp:positionV relativeFrom="margin">
            <wp:posOffset>9372600</wp:posOffset>
          </wp:positionV>
          <wp:extent cx="1115695" cy="424815"/>
          <wp:effectExtent l="0" t="0" r="8255" b="0"/>
          <wp:wrapSquare wrapText="bothSides"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1710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1C2F7" w14:textId="62C5FBDD" w:rsidR="00745250" w:rsidRDefault="007452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275FD" w14:textId="77777777" w:rsidR="0097155D" w:rsidRDefault="0097155D" w:rsidP="0029489F">
      <w:r>
        <w:separator/>
      </w:r>
    </w:p>
  </w:footnote>
  <w:footnote w:type="continuationSeparator" w:id="0">
    <w:p w14:paraId="7235524F" w14:textId="77777777" w:rsidR="0097155D" w:rsidRDefault="0097155D" w:rsidP="00294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869CA" w14:textId="77777777" w:rsidR="00DD46F1" w:rsidRPr="003104E6" w:rsidRDefault="005019F0" w:rsidP="0029489F">
    <w:pPr>
      <w:pStyle w:val="Header"/>
    </w:pPr>
    <w:r w:rsidRPr="005019F0">
      <w:rPr>
        <w:noProof/>
      </w:rPr>
      <w:drawing>
        <wp:inline distT="0" distB="0" distL="0" distR="0" wp14:anchorId="0C74DCFA" wp14:editId="7A4E20B5">
          <wp:extent cx="2292350" cy="1194050"/>
          <wp:effectExtent l="0" t="0" r="0" b="6350"/>
          <wp:docPr id="9" name="Afbeelding 2" descr="C:\Users\LIESBE~1.RAU\AppData\Local\Temp\odisee_2019_nachtblauw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ESBE~1.RAU\AppData\Local\Temp\odisee_2019_nachtblauw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13" cy="1210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3F39D" w14:textId="77777777" w:rsidR="00DD46F1" w:rsidRPr="003104E6" w:rsidRDefault="00DD46F1" w:rsidP="002948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CBC96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F06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FA97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3C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D0A1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80C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D282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22AD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286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58C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B0325"/>
    <w:multiLevelType w:val="hybridMultilevel"/>
    <w:tmpl w:val="9D2E9F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3798"/>
    <w:multiLevelType w:val="hybridMultilevel"/>
    <w:tmpl w:val="BBB0BE5E"/>
    <w:lvl w:ilvl="0" w:tplc="98F8CB76">
      <w:start w:val="1"/>
      <w:numFmt w:val="decimal"/>
      <w:pStyle w:val="ListParagraph"/>
      <w:lvlText w:val="%1"/>
      <w:lvlJc w:val="left"/>
      <w:pPr>
        <w:ind w:left="284" w:hanging="284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37315"/>
    <w:multiLevelType w:val="hybridMultilevel"/>
    <w:tmpl w:val="A942D1DA"/>
    <w:lvl w:ilvl="0" w:tplc="51B031F8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03829"/>
    <w:multiLevelType w:val="hybridMultilevel"/>
    <w:tmpl w:val="678CC0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evenAndOddHeaders/>
  <w:drawingGridHorizontalSpacing w:val="181"/>
  <w:drawingGridVerticalSpacing w:val="181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B2"/>
    <w:rsid w:val="00011553"/>
    <w:rsid w:val="00011FD5"/>
    <w:rsid w:val="000153ED"/>
    <w:rsid w:val="000200F8"/>
    <w:rsid w:val="0004405A"/>
    <w:rsid w:val="00053FC9"/>
    <w:rsid w:val="00055005"/>
    <w:rsid w:val="0006445D"/>
    <w:rsid w:val="0007331E"/>
    <w:rsid w:val="0008050A"/>
    <w:rsid w:val="000B25E7"/>
    <w:rsid w:val="000D3814"/>
    <w:rsid w:val="000F062E"/>
    <w:rsid w:val="000F2B78"/>
    <w:rsid w:val="00101BD8"/>
    <w:rsid w:val="00115DDD"/>
    <w:rsid w:val="00136B7F"/>
    <w:rsid w:val="00156AE6"/>
    <w:rsid w:val="00171F95"/>
    <w:rsid w:val="00183A6D"/>
    <w:rsid w:val="001866BB"/>
    <w:rsid w:val="001D04BF"/>
    <w:rsid w:val="001D6E99"/>
    <w:rsid w:val="001E0AFE"/>
    <w:rsid w:val="001E6E72"/>
    <w:rsid w:val="001F0831"/>
    <w:rsid w:val="001F2367"/>
    <w:rsid w:val="001F5879"/>
    <w:rsid w:val="002070D0"/>
    <w:rsid w:val="00211618"/>
    <w:rsid w:val="00227DEF"/>
    <w:rsid w:val="00232CBD"/>
    <w:rsid w:val="00240830"/>
    <w:rsid w:val="002709B4"/>
    <w:rsid w:val="002726EF"/>
    <w:rsid w:val="002750DE"/>
    <w:rsid w:val="0027732D"/>
    <w:rsid w:val="002919A8"/>
    <w:rsid w:val="0029489F"/>
    <w:rsid w:val="002B3BCA"/>
    <w:rsid w:val="002D606A"/>
    <w:rsid w:val="003104E6"/>
    <w:rsid w:val="00311016"/>
    <w:rsid w:val="00336020"/>
    <w:rsid w:val="003612EE"/>
    <w:rsid w:val="003742BE"/>
    <w:rsid w:val="0037469D"/>
    <w:rsid w:val="00396207"/>
    <w:rsid w:val="003C3395"/>
    <w:rsid w:val="003D5BE7"/>
    <w:rsid w:val="003F007D"/>
    <w:rsid w:val="003F58C4"/>
    <w:rsid w:val="004157E1"/>
    <w:rsid w:val="0042503D"/>
    <w:rsid w:val="00437620"/>
    <w:rsid w:val="00445D98"/>
    <w:rsid w:val="00461EEC"/>
    <w:rsid w:val="00474316"/>
    <w:rsid w:val="004832C4"/>
    <w:rsid w:val="004852C1"/>
    <w:rsid w:val="0048668A"/>
    <w:rsid w:val="004906BE"/>
    <w:rsid w:val="00491689"/>
    <w:rsid w:val="004927F1"/>
    <w:rsid w:val="004955DD"/>
    <w:rsid w:val="00495F2C"/>
    <w:rsid w:val="0049629D"/>
    <w:rsid w:val="004A0F6B"/>
    <w:rsid w:val="004B41F0"/>
    <w:rsid w:val="004E2E53"/>
    <w:rsid w:val="004E776A"/>
    <w:rsid w:val="004E7E53"/>
    <w:rsid w:val="004F4640"/>
    <w:rsid w:val="00501068"/>
    <w:rsid w:val="005019F0"/>
    <w:rsid w:val="00506A5D"/>
    <w:rsid w:val="0051664E"/>
    <w:rsid w:val="005303FA"/>
    <w:rsid w:val="00535BF7"/>
    <w:rsid w:val="0057328F"/>
    <w:rsid w:val="00585F4A"/>
    <w:rsid w:val="005A5F75"/>
    <w:rsid w:val="005B02FF"/>
    <w:rsid w:val="005C5B6F"/>
    <w:rsid w:val="005D2A76"/>
    <w:rsid w:val="005D42E4"/>
    <w:rsid w:val="005E34C6"/>
    <w:rsid w:val="005F7EAE"/>
    <w:rsid w:val="006001EB"/>
    <w:rsid w:val="00601785"/>
    <w:rsid w:val="00622A26"/>
    <w:rsid w:val="00626E96"/>
    <w:rsid w:val="00642514"/>
    <w:rsid w:val="00645BAD"/>
    <w:rsid w:val="00652E82"/>
    <w:rsid w:val="00654E69"/>
    <w:rsid w:val="00671878"/>
    <w:rsid w:val="006C41B0"/>
    <w:rsid w:val="006C6306"/>
    <w:rsid w:val="006D2707"/>
    <w:rsid w:val="006E36F1"/>
    <w:rsid w:val="006E6935"/>
    <w:rsid w:val="00727CB8"/>
    <w:rsid w:val="00745250"/>
    <w:rsid w:val="0074703C"/>
    <w:rsid w:val="0075248D"/>
    <w:rsid w:val="00767936"/>
    <w:rsid w:val="00771271"/>
    <w:rsid w:val="007713B2"/>
    <w:rsid w:val="007767C4"/>
    <w:rsid w:val="00780E68"/>
    <w:rsid w:val="00784B3C"/>
    <w:rsid w:val="0079101F"/>
    <w:rsid w:val="00792D70"/>
    <w:rsid w:val="007A35C1"/>
    <w:rsid w:val="007D7DD2"/>
    <w:rsid w:val="007E550F"/>
    <w:rsid w:val="007F7510"/>
    <w:rsid w:val="00803BC1"/>
    <w:rsid w:val="00815B67"/>
    <w:rsid w:val="00836305"/>
    <w:rsid w:val="00840454"/>
    <w:rsid w:val="008629E0"/>
    <w:rsid w:val="008652DA"/>
    <w:rsid w:val="00892146"/>
    <w:rsid w:val="008C78F4"/>
    <w:rsid w:val="008D262F"/>
    <w:rsid w:val="008E3E28"/>
    <w:rsid w:val="008E4FA2"/>
    <w:rsid w:val="008F13A0"/>
    <w:rsid w:val="00906A57"/>
    <w:rsid w:val="00933149"/>
    <w:rsid w:val="00955061"/>
    <w:rsid w:val="00955A62"/>
    <w:rsid w:val="0097155D"/>
    <w:rsid w:val="00984A47"/>
    <w:rsid w:val="009C0DAE"/>
    <w:rsid w:val="009F1913"/>
    <w:rsid w:val="009F5679"/>
    <w:rsid w:val="00A16EA3"/>
    <w:rsid w:val="00A1770C"/>
    <w:rsid w:val="00A32584"/>
    <w:rsid w:val="00A36985"/>
    <w:rsid w:val="00A540D3"/>
    <w:rsid w:val="00A61137"/>
    <w:rsid w:val="00A8471B"/>
    <w:rsid w:val="00A92CFF"/>
    <w:rsid w:val="00AB1E9C"/>
    <w:rsid w:val="00AC7442"/>
    <w:rsid w:val="00AD2592"/>
    <w:rsid w:val="00AD7C26"/>
    <w:rsid w:val="00AE3CBD"/>
    <w:rsid w:val="00B000F4"/>
    <w:rsid w:val="00B10FAA"/>
    <w:rsid w:val="00B15C30"/>
    <w:rsid w:val="00B36F96"/>
    <w:rsid w:val="00B5382C"/>
    <w:rsid w:val="00B56D6E"/>
    <w:rsid w:val="00B857AB"/>
    <w:rsid w:val="00BA29B8"/>
    <w:rsid w:val="00BB566B"/>
    <w:rsid w:val="00BC166F"/>
    <w:rsid w:val="00BC316E"/>
    <w:rsid w:val="00BD4706"/>
    <w:rsid w:val="00BD52AF"/>
    <w:rsid w:val="00C060C3"/>
    <w:rsid w:val="00C150B6"/>
    <w:rsid w:val="00C22ED8"/>
    <w:rsid w:val="00C466AF"/>
    <w:rsid w:val="00C5275B"/>
    <w:rsid w:val="00C577CD"/>
    <w:rsid w:val="00C77F10"/>
    <w:rsid w:val="00C84BB4"/>
    <w:rsid w:val="00C93E51"/>
    <w:rsid w:val="00C94641"/>
    <w:rsid w:val="00CD133F"/>
    <w:rsid w:val="00CD136E"/>
    <w:rsid w:val="00CD1B69"/>
    <w:rsid w:val="00CD1D6D"/>
    <w:rsid w:val="00CE27FA"/>
    <w:rsid w:val="00CE566B"/>
    <w:rsid w:val="00CF6245"/>
    <w:rsid w:val="00D02827"/>
    <w:rsid w:val="00D2591C"/>
    <w:rsid w:val="00D377ED"/>
    <w:rsid w:val="00D96D1E"/>
    <w:rsid w:val="00D97C52"/>
    <w:rsid w:val="00DA632A"/>
    <w:rsid w:val="00DA639E"/>
    <w:rsid w:val="00DB36EA"/>
    <w:rsid w:val="00DC19FC"/>
    <w:rsid w:val="00DC7B39"/>
    <w:rsid w:val="00DD46F1"/>
    <w:rsid w:val="00E010A7"/>
    <w:rsid w:val="00E12620"/>
    <w:rsid w:val="00E149F1"/>
    <w:rsid w:val="00E22781"/>
    <w:rsid w:val="00E25C85"/>
    <w:rsid w:val="00E35EBB"/>
    <w:rsid w:val="00E443D1"/>
    <w:rsid w:val="00E53712"/>
    <w:rsid w:val="00E56886"/>
    <w:rsid w:val="00E622A3"/>
    <w:rsid w:val="00E85168"/>
    <w:rsid w:val="00EA39F2"/>
    <w:rsid w:val="00EA520D"/>
    <w:rsid w:val="00EA7E66"/>
    <w:rsid w:val="00EB1522"/>
    <w:rsid w:val="00EB312C"/>
    <w:rsid w:val="00EB5991"/>
    <w:rsid w:val="00EC3C6D"/>
    <w:rsid w:val="00F0713A"/>
    <w:rsid w:val="00F1068D"/>
    <w:rsid w:val="00F2002B"/>
    <w:rsid w:val="00F2384C"/>
    <w:rsid w:val="00F25E58"/>
    <w:rsid w:val="00F31138"/>
    <w:rsid w:val="00F363A4"/>
    <w:rsid w:val="00F706E5"/>
    <w:rsid w:val="00F84065"/>
    <w:rsid w:val="00FB5341"/>
    <w:rsid w:val="00FD73FD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E6D6AFD"/>
  <w15:docId w15:val="{E21D1DBA-9DBF-4948-9F9A-DC5CD13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qFormat="1"/>
    <w:lsdException w:name="Emphasis" w:semiHidden="1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E53712"/>
    <w:pPr>
      <w:spacing w:before="120" w:after="120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1F5879"/>
    <w:pPr>
      <w:keepNext/>
      <w:spacing w:before="0" w:after="240"/>
      <w:outlineLvl w:val="0"/>
    </w:pPr>
    <w:rPr>
      <w:rFonts w:eastAsiaTheme="majorEastAsia" w:cstheme="majorBidi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1F5879"/>
    <w:pPr>
      <w:keepNext/>
      <w:spacing w:before="240"/>
      <w:outlineLvl w:val="1"/>
    </w:pPr>
    <w:rPr>
      <w:rFonts w:eastAsiaTheme="majorEastAsia" w:cstheme="majorBidi"/>
      <w:b/>
      <w:bCs/>
      <w:iCs/>
    </w:rPr>
  </w:style>
  <w:style w:type="paragraph" w:styleId="Heading3">
    <w:name w:val="heading 3"/>
    <w:basedOn w:val="Normal"/>
    <w:next w:val="Normal"/>
    <w:link w:val="Heading3Char"/>
    <w:uiPriority w:val="3"/>
    <w:qFormat/>
    <w:rsid w:val="001F5879"/>
    <w:pPr>
      <w:keepNext/>
      <w:keepLines/>
      <w:spacing w:before="40"/>
      <w:outlineLvl w:val="2"/>
    </w:pPr>
    <w:rPr>
      <w:rFonts w:eastAsiaTheme="majorEastAsia" w:cstheme="majorBidi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6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4"/>
    <w:rsid w:val="003746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469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050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2"/>
    <w:rsid w:val="00F84065"/>
  </w:style>
  <w:style w:type="character" w:customStyle="1" w:styleId="HeaderChar">
    <w:name w:val="Header Char"/>
    <w:link w:val="Header"/>
    <w:uiPriority w:val="4"/>
    <w:rsid w:val="001F5879"/>
    <w:rPr>
      <w:rFonts w:asciiTheme="minorHAnsi" w:hAnsiTheme="minorHAnsi"/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727CB8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F5879"/>
    <w:pPr>
      <w:framePr w:wrap="around" w:vAnchor="page" w:hAnchor="margin" w:xAlign="right" w:y="6805"/>
      <w:tabs>
        <w:tab w:val="left" w:pos="8896"/>
      </w:tabs>
      <w:jc w:val="right"/>
    </w:pPr>
    <w:rPr>
      <w:b/>
      <w:sz w:val="56"/>
      <w:szCs w:val="56"/>
    </w:rPr>
  </w:style>
  <w:style w:type="character" w:customStyle="1" w:styleId="TitleChar">
    <w:name w:val="Title Char"/>
    <w:link w:val="Title"/>
    <w:uiPriority w:val="10"/>
    <w:semiHidden/>
    <w:rsid w:val="001F5879"/>
    <w:rPr>
      <w:rFonts w:asciiTheme="minorHAnsi" w:hAnsiTheme="minorHAnsi"/>
      <w:b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F062E"/>
    <w:pPr>
      <w:framePr w:wrap="around" w:vAnchor="page" w:hAnchor="margin" w:xAlign="right" w:y="6805"/>
      <w:tabs>
        <w:tab w:val="left" w:pos="9072"/>
      </w:tabs>
      <w:jc w:val="right"/>
    </w:pPr>
    <w:rPr>
      <w:b/>
      <w:sz w:val="32"/>
      <w:szCs w:val="28"/>
    </w:rPr>
  </w:style>
  <w:style w:type="character" w:customStyle="1" w:styleId="SubtitleChar">
    <w:name w:val="Subtitle Char"/>
    <w:link w:val="Subtitle"/>
    <w:uiPriority w:val="11"/>
    <w:semiHidden/>
    <w:rsid w:val="004906BE"/>
    <w:rPr>
      <w:rFonts w:ascii="Corbel" w:hAnsi="Corbel"/>
      <w:b/>
      <w:sz w:val="32"/>
      <w:szCs w:val="28"/>
      <w:lang w:val="en-US" w:eastAsia="en-US"/>
    </w:rPr>
  </w:style>
  <w:style w:type="paragraph" w:customStyle="1" w:styleId="vertrouwelijk">
    <w:name w:val="vertrouwelijk"/>
    <w:basedOn w:val="Normal"/>
    <w:uiPriority w:val="2"/>
    <w:semiHidden/>
    <w:qFormat/>
    <w:rsid w:val="001D6E99"/>
    <w:pPr>
      <w:jc w:val="right"/>
    </w:pPr>
    <w:rPr>
      <w:b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61EE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paragraph" w:customStyle="1" w:styleId="referentie1">
    <w:name w:val="referentie 1"/>
    <w:basedOn w:val="Normal"/>
    <w:uiPriority w:val="2"/>
    <w:semiHidden/>
    <w:qFormat/>
    <w:rsid w:val="001D6E99"/>
    <w:pPr>
      <w:ind w:right="318"/>
      <w:jc w:val="right"/>
    </w:pPr>
    <w:rPr>
      <w:rFonts w:ascii="Verdana" w:hAnsi="Verdana"/>
      <w:b/>
      <w:color w:val="000000"/>
      <w:sz w:val="22"/>
      <w:szCs w:val="22"/>
    </w:rPr>
  </w:style>
  <w:style w:type="paragraph" w:customStyle="1" w:styleId="academiejaar">
    <w:name w:val="academiejaar"/>
    <w:basedOn w:val="Normal"/>
    <w:uiPriority w:val="2"/>
    <w:semiHidden/>
    <w:qFormat/>
    <w:rsid w:val="001D6E99"/>
    <w:pPr>
      <w:pBdr>
        <w:top w:val="single" w:sz="4" w:space="0" w:color="auto"/>
      </w:pBdr>
      <w:jc w:val="right"/>
    </w:pPr>
    <w:rPr>
      <w:rFonts w:cs="Arial"/>
      <w:b/>
      <w:sz w:val="28"/>
      <w:szCs w:val="28"/>
      <w:lang w:val="nl-NL"/>
    </w:rPr>
  </w:style>
  <w:style w:type="paragraph" w:customStyle="1" w:styleId="referentie2">
    <w:name w:val="referentie 2"/>
    <w:basedOn w:val="Normal"/>
    <w:uiPriority w:val="2"/>
    <w:semiHidden/>
    <w:qFormat/>
    <w:rsid w:val="001D6E99"/>
    <w:pPr>
      <w:ind w:right="-101"/>
      <w:jc w:val="right"/>
    </w:pPr>
    <w:rPr>
      <w:b/>
      <w:sz w:val="28"/>
    </w:rPr>
  </w:style>
  <w:style w:type="paragraph" w:customStyle="1" w:styleId="kadertitelblad">
    <w:name w:val="kader titelblad"/>
    <w:basedOn w:val="Normal"/>
    <w:uiPriority w:val="3"/>
    <w:semiHidden/>
    <w:rsid w:val="00DD46F1"/>
    <w:pPr>
      <w:framePr w:wrap="around" w:hAnchor="margin" w:xAlign="right" w:yAlign="bottom"/>
      <w:spacing w:before="0" w:after="0"/>
      <w:suppressOverlap/>
      <w:jc w:val="right"/>
    </w:pPr>
    <w:rPr>
      <w:sz w:val="26"/>
      <w:szCs w:val="26"/>
    </w:rPr>
  </w:style>
  <w:style w:type="paragraph" w:styleId="NoSpacing">
    <w:name w:val="No Spacing"/>
    <w:link w:val="NoSpacingChar"/>
    <w:uiPriority w:val="4"/>
    <w:semiHidden/>
    <w:qFormat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4"/>
    <w:semiHidden/>
    <w:rsid w:val="00E53712"/>
    <w:rPr>
      <w:rFonts w:ascii="Calibri" w:hAnsi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3"/>
    <w:rsid w:val="001F5879"/>
    <w:rPr>
      <w:rFonts w:asciiTheme="minorHAnsi" w:eastAsiaTheme="majorEastAsia" w:hAnsiTheme="minorHAnsi" w:cstheme="majorBidi"/>
      <w:b/>
      <w:bCs/>
      <w:kern w:val="32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1F5879"/>
    <w:rPr>
      <w:rFonts w:asciiTheme="minorHAnsi" w:eastAsiaTheme="majorEastAsia" w:hAnsiTheme="minorHAnsi" w:cstheme="majorBidi"/>
      <w:b/>
      <w:bCs/>
      <w:iCs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01068"/>
    <w:rPr>
      <w:color w:val="808080"/>
    </w:rPr>
  </w:style>
  <w:style w:type="character" w:styleId="SubtleEmphasis">
    <w:name w:val="Subtle Emphasis"/>
    <w:basedOn w:val="DefaultParagraphFont"/>
    <w:uiPriority w:val="2"/>
    <w:semiHidden/>
    <w:qFormat/>
    <w:rsid w:val="002750D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3"/>
    <w:rsid w:val="00E53712"/>
    <w:rPr>
      <w:rFonts w:asciiTheme="minorHAnsi" w:eastAsiaTheme="majorEastAsia" w:hAnsiTheme="minorHAnsi" w:cstheme="majorBidi"/>
      <w:lang w:eastAsia="en-US"/>
    </w:rPr>
  </w:style>
  <w:style w:type="character" w:customStyle="1" w:styleId="Style1">
    <w:name w:val="Style1"/>
    <w:basedOn w:val="DefaultParagraphFont"/>
    <w:uiPriority w:val="3"/>
    <w:semiHidden/>
    <w:rsid w:val="00EB312C"/>
    <w:rPr>
      <w:rFonts w:ascii="Corbel" w:hAnsi="Corbel"/>
      <w:b/>
      <w:sz w:val="26"/>
    </w:rPr>
  </w:style>
  <w:style w:type="table" w:styleId="TableGrid">
    <w:name w:val="Table Grid"/>
    <w:basedOn w:val="TableNormal"/>
    <w:uiPriority w:val="59"/>
    <w:rsid w:val="004A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">
    <w:name w:val="Titel"/>
    <w:basedOn w:val="DefaultParagraphFont"/>
    <w:rsid w:val="001F5879"/>
    <w:rPr>
      <w:rFonts w:asciiTheme="minorHAnsi" w:hAnsiTheme="minorHAnsi"/>
      <w:b/>
      <w:sz w:val="56"/>
    </w:rPr>
  </w:style>
  <w:style w:type="character" w:customStyle="1" w:styleId="Ondertitel">
    <w:name w:val="Ondertitel"/>
    <w:basedOn w:val="DefaultParagraphFont"/>
    <w:uiPriority w:val="1"/>
    <w:rsid w:val="001F5879"/>
    <w:rPr>
      <w:rFonts w:asciiTheme="majorHAnsi" w:hAnsiTheme="majorHAnsi"/>
      <w:i/>
      <w:sz w:val="44"/>
    </w:rPr>
  </w:style>
  <w:style w:type="character" w:customStyle="1" w:styleId="Style4">
    <w:name w:val="Style4"/>
    <w:basedOn w:val="DefaultParagraphFont"/>
    <w:uiPriority w:val="2"/>
    <w:semiHidden/>
    <w:rsid w:val="002B3BCA"/>
    <w:rPr>
      <w:rFonts w:ascii="Corbel" w:hAnsi="Corbel"/>
      <w:sz w:val="26"/>
    </w:rPr>
  </w:style>
  <w:style w:type="paragraph" w:customStyle="1" w:styleId="ondertitel0">
    <w:name w:val="ondertitel"/>
    <w:basedOn w:val="kadertitelblad"/>
    <w:semiHidden/>
    <w:qFormat/>
    <w:rsid w:val="001F5879"/>
    <w:pPr>
      <w:framePr w:hSpace="141" w:wrap="around" w:vAnchor="text" w:hAnchor="text" w:x="-459" w:y="5388"/>
    </w:pPr>
  </w:style>
  <w:style w:type="paragraph" w:styleId="ListParagraph">
    <w:name w:val="List Paragraph"/>
    <w:basedOn w:val="Normal"/>
    <w:uiPriority w:val="34"/>
    <w:qFormat/>
    <w:rsid w:val="00E53712"/>
    <w:pPr>
      <w:numPr>
        <w:numId w:val="13"/>
      </w:numPr>
      <w:contextualSpacing/>
    </w:pPr>
  </w:style>
  <w:style w:type="paragraph" w:styleId="ListBullet">
    <w:name w:val="List Bullet"/>
    <w:basedOn w:val="ListParagraph"/>
    <w:uiPriority w:val="99"/>
    <w:unhideWhenUsed/>
    <w:qFormat/>
    <w:rsid w:val="00E53712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461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huisstijl2.odisee.be/huisstijlgid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ESBE~1.RAU\AppData\Local\Temp\Titelblad%20-%20Schriftelijke%20werkstukken%20Bedrijfskun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F9C61988874C0A881109D8981B32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B82B9B-8C6A-48C9-80F0-D7CABF61E89A}"/>
      </w:docPartPr>
      <w:docPartBody>
        <w:p w:rsidR="007868B4" w:rsidRDefault="00746198" w:rsidP="00746198">
          <w:pPr>
            <w:pStyle w:val="C2F9C61988874C0A881109D8981B32556"/>
            <w:framePr w:wrap="around"/>
          </w:pPr>
          <w:r w:rsidRPr="004F4640">
            <w:rPr>
              <w:rStyle w:val="PlaceholderText"/>
            </w:rPr>
            <w:t>Fase?</w:t>
          </w:r>
        </w:p>
      </w:docPartBody>
    </w:docPart>
    <w:docPart>
      <w:docPartPr>
        <w:name w:val="019E59B7A4FC4810A78A6191A87C2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FE0C73-11A5-4FA4-B157-41DE5B0FDBF3}"/>
      </w:docPartPr>
      <w:docPartBody>
        <w:p w:rsidR="007868B4" w:rsidRDefault="00746198" w:rsidP="00746198">
          <w:pPr>
            <w:pStyle w:val="019E59B7A4FC4810A78A6191A87C2DE76"/>
            <w:framePr w:wrap="around"/>
          </w:pPr>
          <w:r w:rsidRPr="004F4640">
            <w:rPr>
              <w:rStyle w:val="PlaceholderText"/>
            </w:rPr>
            <w:t>Opleiding?</w:t>
          </w:r>
        </w:p>
      </w:docPartBody>
    </w:docPart>
    <w:docPart>
      <w:docPartPr>
        <w:name w:val="6AAB3F45A9B84E48AB310951D31D75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1C016-88CF-41B0-8A80-C64BD264F12F}"/>
      </w:docPartPr>
      <w:docPartBody>
        <w:p w:rsidR="007868B4" w:rsidRDefault="00746198" w:rsidP="00746198">
          <w:pPr>
            <w:pStyle w:val="6AAB3F45A9B84E48AB310951D31D75856"/>
            <w:framePr w:wrap="around"/>
          </w:pPr>
          <w:r w:rsidRPr="004F4640">
            <w:rPr>
              <w:rStyle w:val="PlaceholderText"/>
              <w:vanish/>
            </w:rPr>
            <w:t>Afst</w:t>
          </w:r>
          <w:r>
            <w:rPr>
              <w:rStyle w:val="PlaceholderText"/>
              <w:vanish/>
            </w:rPr>
            <w:t>ud</w:t>
          </w:r>
          <w:r w:rsidRPr="004F4640">
            <w:rPr>
              <w:rStyle w:val="PlaceholderText"/>
              <w:vanish/>
            </w:rPr>
            <w:t>eerrichting</w:t>
          </w:r>
          <w:r>
            <w:rPr>
              <w:rStyle w:val="PlaceholderText"/>
              <w:vanish/>
            </w:rPr>
            <w:t>?</w:t>
          </w:r>
        </w:p>
      </w:docPartBody>
    </w:docPart>
    <w:docPart>
      <w:docPartPr>
        <w:name w:val="689791CEDB074574898B52D2D5DD7B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BBC7C5-0189-4A0F-948C-980CEBB24A18}"/>
      </w:docPartPr>
      <w:docPartBody>
        <w:p w:rsidR="007868B4" w:rsidRDefault="000C7AC3">
          <w:pPr>
            <w:pStyle w:val="689791CEDB074574898B52D2D5DD7BA5"/>
          </w:pPr>
          <w:r w:rsidRPr="00396AE3">
            <w:rPr>
              <w:rStyle w:val="PlaceholderText"/>
            </w:rPr>
            <w:t>Click here to enter text.</w:t>
          </w:r>
        </w:p>
      </w:docPartBody>
    </w:docPart>
    <w:docPart>
      <w:docPartPr>
        <w:name w:val="FB7684C6FADB4F54A0AB67C13A6AE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9969D-DCCB-4BAA-AD3F-0237FBA6B717}"/>
      </w:docPartPr>
      <w:docPartBody>
        <w:p w:rsidR="00746198" w:rsidRDefault="00746198" w:rsidP="00746198">
          <w:pPr>
            <w:pStyle w:val="FB7684C6FADB4F54A0AB67C13A6AE99A4"/>
            <w:framePr w:wrap="around"/>
          </w:pPr>
          <w:r>
            <w:rPr>
              <w:rStyle w:val="PlaceholderText"/>
            </w:rPr>
            <w:t>Bachelor/Graduaat?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ntax Com">
    <w:altName w:val="Century Gothic"/>
    <w:charset w:val="00"/>
    <w:family w:val="swiss"/>
    <w:pitch w:val="variable"/>
    <w:sig w:usb0="00000001" w:usb1="5000204A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C3"/>
    <w:rsid w:val="000C7AC3"/>
    <w:rsid w:val="00746198"/>
    <w:rsid w:val="007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198"/>
    <w:rPr>
      <w:color w:val="808080"/>
    </w:rPr>
  </w:style>
  <w:style w:type="paragraph" w:customStyle="1" w:styleId="C2F9C61988874C0A881109D8981B3255">
    <w:name w:val="C2F9C61988874C0A881109D8981B3255"/>
  </w:style>
  <w:style w:type="paragraph" w:customStyle="1" w:styleId="019E59B7A4FC4810A78A6191A87C2DE7">
    <w:name w:val="019E59B7A4FC4810A78A6191A87C2DE7"/>
  </w:style>
  <w:style w:type="paragraph" w:customStyle="1" w:styleId="6AAB3F45A9B84E48AB310951D31D7585">
    <w:name w:val="6AAB3F45A9B84E48AB310951D31D7585"/>
  </w:style>
  <w:style w:type="paragraph" w:customStyle="1" w:styleId="689791CEDB074574898B52D2D5DD7BA5">
    <w:name w:val="689791CEDB074574898B52D2D5DD7BA5"/>
  </w:style>
  <w:style w:type="paragraph" w:customStyle="1" w:styleId="C2F9C61988874C0A881109D8981B32551">
    <w:name w:val="C2F9C61988874C0A881109D8981B32551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019E59B7A4FC4810A78A6191A87C2DE71">
    <w:name w:val="019E59B7A4FC4810A78A6191A87C2DE71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6AAB3F45A9B84E48AB310951D31D75851">
    <w:name w:val="6AAB3F45A9B84E48AB310951D31D75851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C2F9C61988874C0A881109D8981B32552">
    <w:name w:val="C2F9C61988874C0A881109D8981B32552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FB7684C6FADB4F54A0AB67C13A6AE99A">
    <w:name w:val="FB7684C6FADB4F54A0AB67C13A6AE99A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019E59B7A4FC4810A78A6191A87C2DE72">
    <w:name w:val="019E59B7A4FC4810A78A6191A87C2DE72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6AAB3F45A9B84E48AB310951D31D75852">
    <w:name w:val="6AAB3F45A9B84E48AB310951D31D75852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89F023FECBFF42908B958E3CBB12192E">
    <w:name w:val="89F023FECBFF42908B958E3CBB12192E"/>
    <w:rsid w:val="007868B4"/>
    <w:rPr>
      <w:lang w:val="nl-BE" w:eastAsia="nl-BE"/>
    </w:rPr>
  </w:style>
  <w:style w:type="paragraph" w:customStyle="1" w:styleId="C2F9C61988874C0A881109D8981B32553">
    <w:name w:val="C2F9C61988874C0A881109D8981B32553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FB7684C6FADB4F54A0AB67C13A6AE99A1">
    <w:name w:val="FB7684C6FADB4F54A0AB67C13A6AE99A1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019E59B7A4FC4810A78A6191A87C2DE73">
    <w:name w:val="019E59B7A4FC4810A78A6191A87C2DE73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6AAB3F45A9B84E48AB310951D31D75853">
    <w:name w:val="6AAB3F45A9B84E48AB310951D31D75853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C2F9C61988874C0A881109D8981B32554">
    <w:name w:val="C2F9C61988874C0A881109D8981B32554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FB7684C6FADB4F54A0AB67C13A6AE99A2">
    <w:name w:val="FB7684C6FADB4F54A0AB67C13A6AE99A2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019E59B7A4FC4810A78A6191A87C2DE74">
    <w:name w:val="019E59B7A4FC4810A78A6191A87C2DE74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6AAB3F45A9B84E48AB310951D31D75854">
    <w:name w:val="6AAB3F45A9B84E48AB310951D31D75854"/>
    <w:rsid w:val="007868B4"/>
    <w:pPr>
      <w:framePr w:wrap="around" w:hAnchor="margin" w:xAlign="right" w:yAlign="bottom"/>
      <w:spacing w:after="0" w:line="240" w:lineRule="auto"/>
      <w:suppressOverlap/>
      <w:jc w:val="right"/>
    </w:pPr>
    <w:rPr>
      <w:rFonts w:ascii="Corbel" w:eastAsia="Times New Roman" w:hAnsi="Corbel" w:cs="Times New Roman"/>
      <w:sz w:val="26"/>
      <w:szCs w:val="26"/>
    </w:rPr>
  </w:style>
  <w:style w:type="paragraph" w:customStyle="1" w:styleId="C2F9C61988874C0A881109D8981B32555">
    <w:name w:val="C2F9C61988874C0A881109D8981B32555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FB7684C6FADB4F54A0AB67C13A6AE99A3">
    <w:name w:val="FB7684C6FADB4F54A0AB67C13A6AE99A3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019E59B7A4FC4810A78A6191A87C2DE75">
    <w:name w:val="019E59B7A4FC4810A78A6191A87C2DE75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6AAB3F45A9B84E48AB310951D31D75855">
    <w:name w:val="6AAB3F45A9B84E48AB310951D31D75855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C2F9C61988874C0A881109D8981B32556">
    <w:name w:val="C2F9C61988874C0A881109D8981B32556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FB7684C6FADB4F54A0AB67C13A6AE99A4">
    <w:name w:val="FB7684C6FADB4F54A0AB67C13A6AE99A4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019E59B7A4FC4810A78A6191A87C2DE76">
    <w:name w:val="019E59B7A4FC4810A78A6191A87C2DE76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6AAB3F45A9B84E48AB310951D31D75856">
    <w:name w:val="6AAB3F45A9B84E48AB310951D31D75856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113E71579914A978F9EA6B84DC929" ma:contentTypeVersion="4" ma:contentTypeDescription="Een nieuw document maken." ma:contentTypeScope="" ma:versionID="5d46e19a9140e89796fd587ffa432074">
  <xsd:schema xmlns:xsd="http://www.w3.org/2001/XMLSchema" xmlns:xs="http://www.w3.org/2001/XMLSchema" xmlns:p="http://schemas.microsoft.com/office/2006/metadata/properties" xmlns:ns2="81da5557-8aff-4041-a30b-4188debd6000" xmlns:ns3="60cd9d28-52e3-4393-8dca-71f9f5188a66" targetNamespace="http://schemas.microsoft.com/office/2006/metadata/properties" ma:root="true" ma:fieldsID="8befaf5ef5f2f4e94499bd7337038a8e" ns2:_="" ns3:_="">
    <xsd:import namespace="81da5557-8aff-4041-a30b-4188debd6000"/>
    <xsd:import namespace="60cd9d28-52e3-4393-8dca-71f9f5188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a5557-8aff-4041-a30b-4188debd6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d9d28-52e3-4393-8dca-71f9f5188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2D71A-0236-4C2C-8A42-5241E27F8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a5557-8aff-4041-a30b-4188debd6000"/>
    <ds:schemaRef ds:uri="60cd9d28-52e3-4393-8dca-71f9f5188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8EAA70-9020-4E69-B1AE-86313D921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D0034-8F8A-45A8-807B-01EF528F3E4D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60cd9d28-52e3-4393-8dca-71f9f5188a66"/>
    <ds:schemaRef ds:uri="81da5557-8aff-4041-a30b-4188debd6000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9D3FC07-05B1-48FF-8071-FEFCAD36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Titelblad - Schriftelijke werkstukken Bedrijfskunde</Template>
  <TotalTime>93</TotalTime>
  <Pages>2</Pages>
  <Words>28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Ehsal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Liesbet Raus</dc:creator>
  <cp:lastModifiedBy>Veronique Graind'Orge</cp:lastModifiedBy>
  <cp:revision>7</cp:revision>
  <cp:lastPrinted>2011-10-05T09:56:00Z</cp:lastPrinted>
  <dcterms:created xsi:type="dcterms:W3CDTF">2019-09-26T11:42:00Z</dcterms:created>
  <dcterms:modified xsi:type="dcterms:W3CDTF">2021-09-30T10:26:00Z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0x01010008D113E71579914A978F9EA6B84DC929</vt:lpwstr>
  </property>
</Properties>
</file>